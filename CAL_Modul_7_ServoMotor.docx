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F5E71" w14:textId="77777777" w:rsidR="00447DA8" w:rsidRDefault="00447DA8">
      <w:pPr>
        <w:pStyle w:val="Title"/>
        <w:ind w:left="-90"/>
      </w:pPr>
    </w:p>
    <w:p w14:paraId="494BDC9C" w14:textId="662B9E28" w:rsidR="00C13FE0" w:rsidRDefault="000F6599">
      <w:pPr>
        <w:pStyle w:val="Title"/>
        <w:ind w:left="-90"/>
      </w:pPr>
      <w:r>
        <w:drawing>
          <wp:anchor distT="0" distB="0" distL="114300" distR="114300" simplePos="0" relativeHeight="251661312" behindDoc="1" locked="0" layoutInCell="1" allowOverlap="1" wp14:anchorId="24C406B5" wp14:editId="0F42111E">
            <wp:simplePos x="0" y="0"/>
            <wp:positionH relativeFrom="column">
              <wp:posOffset>-31898</wp:posOffset>
            </wp:positionH>
            <wp:positionV relativeFrom="paragraph">
              <wp:posOffset>2407</wp:posOffset>
            </wp:positionV>
            <wp:extent cx="5732145" cy="1547495"/>
            <wp:effectExtent l="0" t="0" r="1905" b="0"/>
            <wp:wrapNone/>
            <wp:docPr id="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BDC9D" w14:textId="77777777" w:rsidR="00C13FE0" w:rsidRDefault="00C13FE0"/>
    <w:p w14:paraId="79A47BD5" w14:textId="7B8D88BE" w:rsidR="00F67AF4" w:rsidRDefault="00447DA8" w:rsidP="00F67AF4">
      <w:pPr>
        <w:pStyle w:val="Title"/>
        <w:jc w:val="center"/>
      </w:pPr>
      <w:r>
        <w:t>Modulul</w:t>
      </w:r>
      <w:r w:rsidR="00180E71">
        <w:t xml:space="preserve"> 7</w:t>
      </w:r>
      <w:r w:rsidR="00F67AF4">
        <w:t xml:space="preserve"> </w:t>
      </w:r>
    </w:p>
    <w:p w14:paraId="7BA6A50B" w14:textId="3ED6AE28" w:rsidR="00F67AF4" w:rsidRDefault="00F67AF4" w:rsidP="00F67AF4">
      <w:pPr>
        <w:pStyle w:val="Title"/>
        <w:jc w:val="center"/>
      </w:pPr>
      <w:r w:rsidRPr="00F67AF4">
        <w:t>Servomotor</w:t>
      </w:r>
      <w:r w:rsidR="005C7CC3">
        <w:t xml:space="preserve"> (Componenta HAL)</w:t>
      </w:r>
    </w:p>
    <w:p w14:paraId="26B6A982" w14:textId="77777777" w:rsidR="00447DA8" w:rsidRDefault="00447DA8"/>
    <w:p w14:paraId="145D8C3F" w14:textId="77777777" w:rsidR="00447DA8" w:rsidRDefault="00447DA8"/>
    <w:p w14:paraId="3E2FD73E" w14:textId="0FB6DCD6" w:rsidR="00447DA8" w:rsidRDefault="00447DA8"/>
    <w:p w14:paraId="7542B1AA" w14:textId="1AA6C23E" w:rsidR="00447DA8" w:rsidRDefault="00447DA8"/>
    <w:p w14:paraId="0A768531" w14:textId="7FE052E8" w:rsidR="00447DA8" w:rsidRDefault="00447DA8"/>
    <w:p w14:paraId="5BD991A1" w14:textId="44B4B75D" w:rsidR="00447DA8" w:rsidRDefault="00447DA8"/>
    <w:p w14:paraId="63EB3783" w14:textId="77777777" w:rsidR="00447DA8" w:rsidRDefault="00447DA8"/>
    <w:p w14:paraId="2F7223EE" w14:textId="77777777" w:rsidR="00447DA8" w:rsidRPr="000A7DB1" w:rsidRDefault="00447DA8" w:rsidP="00447DA8">
      <w:pPr>
        <w:pStyle w:val="Heading1"/>
        <w:rPr>
          <w:rFonts w:ascii="Arial" w:hAnsi="Arial" w:cs="Arial"/>
        </w:rPr>
      </w:pPr>
      <w:bookmarkStart w:id="0" w:name="_Toc531080515"/>
      <w:r w:rsidRPr="000A7DB1">
        <w:rPr>
          <w:rFonts w:ascii="Arial" w:hAnsi="Arial" w:cs="Arial"/>
        </w:rPr>
        <w:t>Obiectivele modulului</w:t>
      </w:r>
      <w:bookmarkEnd w:id="0"/>
    </w:p>
    <w:p w14:paraId="49414251" w14:textId="5B0CBD8B" w:rsidR="00447DA8" w:rsidRDefault="00447DA8" w:rsidP="00447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Prezentarea servomotorului</w:t>
      </w:r>
    </w:p>
    <w:p w14:paraId="12D060A1" w14:textId="13F3CB34" w:rsidR="00447DA8" w:rsidRDefault="00447DA8" w:rsidP="00447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Intelegerea </w:t>
      </w:r>
      <w:r w:rsidR="00D21C85">
        <w:rPr>
          <w:rFonts w:ascii="Arial" w:hAnsi="Arial" w:cs="Arial"/>
          <w:sz w:val="24"/>
          <w:szCs w:val="24"/>
        </w:rPr>
        <w:t>principiului</w:t>
      </w:r>
      <w:r>
        <w:rPr>
          <w:rFonts w:ascii="Arial" w:hAnsi="Arial" w:cs="Arial"/>
          <w:sz w:val="24"/>
          <w:szCs w:val="24"/>
        </w:rPr>
        <w:t xml:space="preserve"> de functionare a unui servomotor</w:t>
      </w:r>
    </w:p>
    <w:p w14:paraId="4E015859" w14:textId="19DDB09B" w:rsidR="00447DA8" w:rsidRDefault="00447DA8" w:rsidP="00447D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Controlul SW a unui Servomotor</w:t>
      </w:r>
    </w:p>
    <w:p w14:paraId="68CCED11" w14:textId="18AF9F50" w:rsidR="005C7CC3" w:rsidRDefault="005C7CC3" w:rsidP="00447DA8">
      <w:pPr>
        <w:rPr>
          <w:rFonts w:ascii="Arial" w:hAnsi="Arial" w:cs="Arial"/>
          <w:sz w:val="24"/>
          <w:szCs w:val="24"/>
        </w:rPr>
      </w:pPr>
    </w:p>
    <w:p w14:paraId="247F7663" w14:textId="77777777" w:rsidR="005C7CC3" w:rsidRPr="000A7DB1" w:rsidRDefault="005C7CC3" w:rsidP="00447DA8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EastAsia" w:hAnsi="Arial" w:cs="Arial"/>
          <w:color w:val="auto"/>
          <w:sz w:val="20"/>
          <w:szCs w:val="20"/>
        </w:rPr>
        <w:id w:val="6747153"/>
        <w:docPartObj>
          <w:docPartGallery w:val="Table of Contents"/>
          <w:docPartUnique/>
        </w:docPartObj>
      </w:sdtPr>
      <w:sdtContent>
        <w:p w14:paraId="6799EF65" w14:textId="77777777" w:rsidR="00447DA8" w:rsidRPr="000A7DB1" w:rsidRDefault="00447DA8" w:rsidP="00447DA8">
          <w:pPr>
            <w:pStyle w:val="TOCHeading"/>
            <w:rPr>
              <w:rFonts w:ascii="Arial" w:hAnsi="Arial" w:cs="Arial"/>
            </w:rPr>
          </w:pPr>
          <w:r w:rsidRPr="000A7DB1">
            <w:rPr>
              <w:rFonts w:ascii="Arial" w:hAnsi="Arial" w:cs="Arial"/>
            </w:rPr>
            <w:t>Cuprins</w:t>
          </w:r>
        </w:p>
        <w:p w14:paraId="00BBA0C5" w14:textId="07F7C660" w:rsidR="00A102B5" w:rsidRDefault="00447DA8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r w:rsidRPr="000A7DB1">
            <w:rPr>
              <w:rFonts w:ascii="Arial" w:hAnsi="Arial" w:cs="Arial"/>
            </w:rPr>
            <w:fldChar w:fldCharType="begin"/>
          </w:r>
          <w:r w:rsidRPr="000A7DB1">
            <w:rPr>
              <w:rFonts w:ascii="Arial" w:hAnsi="Arial" w:cs="Arial"/>
            </w:rPr>
            <w:instrText xml:space="preserve"> TOC \o "1-3" \h \z \u </w:instrText>
          </w:r>
          <w:r w:rsidRPr="000A7DB1">
            <w:rPr>
              <w:rFonts w:ascii="Arial" w:hAnsi="Arial" w:cs="Arial"/>
            </w:rPr>
            <w:fldChar w:fldCharType="separate"/>
          </w:r>
          <w:hyperlink w:anchor="_Toc531080515" w:history="1">
            <w:r w:rsidR="00A102B5" w:rsidRPr="00686EFB">
              <w:rPr>
                <w:rStyle w:val="Hyperlink"/>
                <w:rFonts w:ascii="Arial" w:hAnsi="Arial" w:cs="Arial"/>
              </w:rPr>
              <w:t>Obiectivele modulului</w:t>
            </w:r>
            <w:r w:rsidR="00A102B5">
              <w:rPr>
                <w:webHidden/>
              </w:rPr>
              <w:tab/>
            </w:r>
            <w:r w:rsidR="00A102B5">
              <w:rPr>
                <w:webHidden/>
              </w:rPr>
              <w:fldChar w:fldCharType="begin"/>
            </w:r>
            <w:r w:rsidR="00A102B5">
              <w:rPr>
                <w:webHidden/>
              </w:rPr>
              <w:instrText xml:space="preserve"> PAGEREF _Toc531080515 \h </w:instrText>
            </w:r>
            <w:r w:rsidR="00A102B5">
              <w:rPr>
                <w:webHidden/>
              </w:rPr>
            </w:r>
            <w:r w:rsidR="00A102B5">
              <w:rPr>
                <w:webHidden/>
              </w:rPr>
              <w:fldChar w:fldCharType="separate"/>
            </w:r>
            <w:r w:rsidR="00A102B5">
              <w:rPr>
                <w:webHidden/>
              </w:rPr>
              <w:t>1</w:t>
            </w:r>
            <w:r w:rsidR="00A102B5">
              <w:rPr>
                <w:webHidden/>
              </w:rPr>
              <w:fldChar w:fldCharType="end"/>
            </w:r>
          </w:hyperlink>
        </w:p>
        <w:p w14:paraId="39134410" w14:textId="57744686" w:rsidR="00A102B5" w:rsidRDefault="00A102B5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hyperlink w:anchor="_Toc531080516" w:history="1">
            <w:r w:rsidRPr="00686EFB">
              <w:rPr>
                <w:rStyle w:val="Hyperlink"/>
              </w:rPr>
              <w:t>Servomotorul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_Toc531080516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26F0E2" w14:textId="55AA3F3F" w:rsidR="00A102B5" w:rsidRDefault="00A102B5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hyperlink w:anchor="_Toc531080517" w:history="1">
            <w:r w:rsidRPr="00686EFB">
              <w:rPr>
                <w:rStyle w:val="Hyperlink"/>
              </w:rPr>
              <w:t>Princiul de functrionare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_Toc531080517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7F3CF96" w14:textId="16DCDBAA" w:rsidR="00A102B5" w:rsidRDefault="00A102B5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hyperlink w:anchor="_Toc531080518" w:history="1">
            <w:r w:rsidRPr="00686EFB">
              <w:rPr>
                <w:rStyle w:val="Hyperlink"/>
              </w:rPr>
              <w:t>In ce mod putem controla servomotorul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_Toc531080518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F6FA440" w14:textId="76A7CFA7" w:rsidR="00A102B5" w:rsidRDefault="00A102B5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hyperlink w:anchor="_Toc531080519" w:history="1">
            <w:r w:rsidRPr="00686EFB">
              <w:rPr>
                <w:rStyle w:val="Hyperlink"/>
              </w:rPr>
              <w:t>Cum se calculeaza factorul de umplere a semnalului de comanda PWM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_Toc531080519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FD27B4" w14:textId="4C2160E1" w:rsidR="00A102B5" w:rsidRDefault="00A102B5">
          <w:pPr>
            <w:pStyle w:val="TOC1"/>
            <w:tabs>
              <w:tab w:val="right" w:leader="dot" w:pos="9017"/>
            </w:tabs>
            <w:rPr>
              <w:sz w:val="22"/>
              <w:szCs w:val="22"/>
              <w:lang w:val="en-US" w:eastAsia="en-US"/>
            </w:rPr>
          </w:pPr>
          <w:hyperlink w:anchor="_Toc531080520" w:history="1">
            <w:r w:rsidRPr="00686EFB">
              <w:rPr>
                <w:rStyle w:val="Hyperlink"/>
              </w:rPr>
              <w:t>Implementarea modulului de HAL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_Toc531080520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CB453A" w14:textId="62480A2F" w:rsidR="00447DA8" w:rsidRDefault="00447DA8">
          <w:pPr>
            <w:rPr>
              <w:rFonts w:ascii="Arial" w:hAnsi="Arial" w:cs="Arial"/>
            </w:rPr>
          </w:pPr>
          <w:r w:rsidRPr="000A7DB1">
            <w:rPr>
              <w:rFonts w:ascii="Arial" w:hAnsi="Arial" w:cs="Arial"/>
            </w:rPr>
            <w:fldChar w:fldCharType="end"/>
          </w:r>
        </w:p>
      </w:sdtContent>
    </w:sdt>
    <w:p w14:paraId="5B4A17E0" w14:textId="01BA0E82" w:rsidR="000F6599" w:rsidRDefault="000F6599">
      <w:r>
        <w:br w:type="page"/>
      </w:r>
      <w:bookmarkStart w:id="1" w:name="_GoBack"/>
      <w:bookmarkEnd w:id="1"/>
    </w:p>
    <w:p w14:paraId="13BDAA1A" w14:textId="56985145" w:rsidR="00F67AF4" w:rsidRPr="00F67AF4" w:rsidRDefault="000F6599" w:rsidP="00447DA8">
      <w:pPr>
        <w:pStyle w:val="Heading1"/>
      </w:pPr>
      <w:bookmarkStart w:id="2" w:name="_Toc531080516"/>
      <w:r>
        <w:lastRenderedPageBreak/>
        <w:t>Servomotorul</w:t>
      </w:r>
      <w:bookmarkEnd w:id="2"/>
    </w:p>
    <w:p w14:paraId="7D8C05E9" w14:textId="09F00F0B" w:rsidR="00F67AF4" w:rsidRPr="00B63F66" w:rsidRDefault="00F67AF4" w:rsidP="000F6599">
      <w:pPr>
        <w:shd w:val="clear" w:color="auto" w:fill="FFFFFF"/>
        <w:rPr>
          <w:rFonts w:cs="Arial"/>
          <w:noProof w:val="0"/>
          <w:color w:val="000000"/>
          <w:sz w:val="22"/>
          <w:szCs w:val="177"/>
          <w:lang w:val="en-US"/>
        </w:rPr>
      </w:pPr>
      <w:r>
        <w:rPr>
          <w:sz w:val="22"/>
          <w:szCs w:val="22"/>
        </w:rPr>
        <w:t xml:space="preserve">Servomotorul este un </w:t>
      </w:r>
      <w:r w:rsidR="00B63F66">
        <w:rPr>
          <w:sz w:val="22"/>
          <w:szCs w:val="22"/>
        </w:rPr>
        <w:t xml:space="preserve">motor electric special, de curent continuu, </w:t>
      </w:r>
      <w:r w:rsidR="00B63F66" w:rsidRPr="00B63F66">
        <w:rPr>
          <w:rStyle w:val="a"/>
          <w:color w:val="000000"/>
          <w:sz w:val="22"/>
          <w:szCs w:val="177"/>
          <w:bdr w:val="none" w:sz="0" w:space="0" w:color="auto" w:frame="1"/>
        </w:rPr>
        <w:t>având ca scop deplasarea într-un timp prescris a unui sistem</w:t>
      </w:r>
      <w:r w:rsidR="00B63F66">
        <w:rPr>
          <w:rStyle w:val="a"/>
          <w:color w:val="000000"/>
          <w:sz w:val="22"/>
          <w:szCs w:val="177"/>
          <w:bdr w:val="none" w:sz="0" w:space="0" w:color="auto" w:frame="1"/>
        </w:rPr>
        <w:t xml:space="preserve"> </w:t>
      </w:r>
      <w:r w:rsidR="00B63F66" w:rsidRPr="00B63F66">
        <w:rPr>
          <w:rStyle w:val="a"/>
          <w:color w:val="000000"/>
          <w:sz w:val="22"/>
          <w:szCs w:val="177"/>
          <w:bdr w:val="none" w:sz="0" w:space="0" w:color="auto" w:frame="1"/>
        </w:rPr>
        <w:t>mecanic (sarcina) de-a lungul unei traiectorii date, realizând totodată şi poziţionarea acestuia la sf</w:t>
      </w:r>
      <w:r w:rsidR="00B63F66" w:rsidRPr="00B63F66">
        <w:rPr>
          <w:rStyle w:val="l7"/>
          <w:color w:val="000000"/>
          <w:sz w:val="22"/>
          <w:szCs w:val="177"/>
          <w:bdr w:val="none" w:sz="0" w:space="0" w:color="auto" w:frame="1"/>
        </w:rPr>
        <w:t>ârşitul cursei c</w:t>
      </w:r>
      <w:r w:rsidR="00B63F66" w:rsidRPr="00B63F66">
        <w:rPr>
          <w:rStyle w:val="l6"/>
          <w:color w:val="000000"/>
          <w:sz w:val="22"/>
          <w:szCs w:val="177"/>
          <w:bdr w:val="none" w:sz="0" w:space="0" w:color="auto" w:frame="1"/>
        </w:rPr>
        <w:t>u o anumită precizie.</w:t>
      </w:r>
    </w:p>
    <w:p w14:paraId="436C08A9" w14:textId="4BEDCAA4" w:rsidR="00B63F66" w:rsidRDefault="000F6599" w:rsidP="000F6599">
      <w:pPr>
        <w:rPr>
          <w:sz w:val="22"/>
          <w:szCs w:val="22"/>
        </w:rPr>
      </w:pPr>
      <w:r>
        <w:drawing>
          <wp:anchor distT="0" distB="0" distL="114300" distR="114300" simplePos="0" relativeHeight="251658240" behindDoc="0" locked="0" layoutInCell="1" allowOverlap="1" wp14:anchorId="318EEDC2" wp14:editId="19F80FAD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2162175" cy="2162175"/>
            <wp:effectExtent l="19050" t="19050" r="28575" b="28575"/>
            <wp:wrapTopAndBottom/>
            <wp:docPr id="6" name="Picture 6" descr="Imagini pentru pololu servo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ini pentru pololu servo mo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F66">
        <w:rPr>
          <w:sz w:val="22"/>
          <w:szCs w:val="22"/>
        </w:rPr>
        <w:t>In cazul nostru, cu ajutorul servomotorului vom controla pozitia rotilor din fata a vehiculului.</w:t>
      </w:r>
    </w:p>
    <w:p w14:paraId="17BC5A8E" w14:textId="205F0149" w:rsidR="000F6599" w:rsidRDefault="000F6599" w:rsidP="00447DA8">
      <w:pPr>
        <w:pStyle w:val="Heading1"/>
      </w:pPr>
      <w:bookmarkStart w:id="3" w:name="_Toc531080517"/>
      <w:r>
        <w:t>Princiul de functrionare</w:t>
      </w:r>
      <w:bookmarkEnd w:id="3"/>
    </w:p>
    <w:p w14:paraId="32191276" w14:textId="17E18FF7" w:rsidR="008176B7" w:rsidRDefault="008176B7" w:rsidP="0000691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Pentru a intelege principiul de functionare al unui servomotor, trebuie sa aruncam o privire in interior:</w:t>
      </w:r>
    </w:p>
    <w:p w14:paraId="087C438D" w14:textId="592C2E46" w:rsidR="00F24228" w:rsidRDefault="00F24228" w:rsidP="0000691C">
      <w:pPr>
        <w:rPr>
          <w:color w:val="000000" w:themeColor="text1"/>
          <w:sz w:val="22"/>
          <w:szCs w:val="22"/>
        </w:rPr>
      </w:pPr>
      <w:r>
        <w:drawing>
          <wp:anchor distT="0" distB="0" distL="114300" distR="114300" simplePos="0" relativeHeight="251659264" behindDoc="0" locked="0" layoutInCell="1" allowOverlap="1" wp14:anchorId="2C0FEAB5" wp14:editId="4AC1AD4C">
            <wp:simplePos x="0" y="0"/>
            <wp:positionH relativeFrom="margin">
              <wp:posOffset>1105535</wp:posOffset>
            </wp:positionH>
            <wp:positionV relativeFrom="paragraph">
              <wp:posOffset>245154</wp:posOffset>
            </wp:positionV>
            <wp:extent cx="2209800" cy="2227580"/>
            <wp:effectExtent l="19050" t="19050" r="19050" b="20320"/>
            <wp:wrapTopAndBottom/>
            <wp:docPr id="7" name="Picture 7" descr="Servo Mo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vo Mo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93105" w14:textId="15A4382F" w:rsidR="00F24228" w:rsidRDefault="00F24228" w:rsidP="0000691C">
      <w:pPr>
        <w:rPr>
          <w:color w:val="000000" w:themeColor="text1"/>
          <w:sz w:val="22"/>
          <w:szCs w:val="22"/>
        </w:rPr>
      </w:pPr>
    </w:p>
    <w:p w14:paraId="46A10F21" w14:textId="323FEB21" w:rsidR="008176B7" w:rsidRDefault="008176B7" w:rsidP="0000691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Elementele principale ale unui servomotor:</w:t>
      </w:r>
    </w:p>
    <w:p w14:paraId="7A3F2AB6" w14:textId="13F753D9" w:rsidR="008176B7" w:rsidRPr="008176B7" w:rsidRDefault="008176B7" w:rsidP="008176B7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 w:rsidRPr="008176B7">
        <w:rPr>
          <w:color w:val="000000" w:themeColor="text1"/>
          <w:sz w:val="22"/>
          <w:szCs w:val="22"/>
        </w:rPr>
        <w:t>Motor de curent continuu</w:t>
      </w:r>
    </w:p>
    <w:p w14:paraId="2E9E4E79" w14:textId="77777777" w:rsidR="008176B7" w:rsidRPr="008176B7" w:rsidRDefault="008176B7" w:rsidP="008176B7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 w:rsidRPr="008176B7">
        <w:rPr>
          <w:color w:val="000000" w:themeColor="text1"/>
          <w:sz w:val="22"/>
          <w:szCs w:val="22"/>
        </w:rPr>
        <w:t>Circuit de control</w:t>
      </w:r>
    </w:p>
    <w:p w14:paraId="011EE9C5" w14:textId="45B113FC" w:rsidR="008176B7" w:rsidRDefault="008176B7" w:rsidP="008176B7">
      <w:pPr>
        <w:pStyle w:val="ListParagraph"/>
        <w:numPr>
          <w:ilvl w:val="0"/>
          <w:numId w:val="43"/>
        </w:numPr>
        <w:rPr>
          <w:color w:val="000000" w:themeColor="text1"/>
          <w:sz w:val="22"/>
          <w:szCs w:val="22"/>
        </w:rPr>
      </w:pPr>
      <w:r w:rsidRPr="008176B7">
        <w:rPr>
          <w:color w:val="000000" w:themeColor="text1"/>
          <w:sz w:val="22"/>
          <w:szCs w:val="22"/>
        </w:rPr>
        <w:t>Potentiometru</w:t>
      </w:r>
    </w:p>
    <w:p w14:paraId="35587DDE" w14:textId="246A187A" w:rsidR="008176B7" w:rsidRDefault="008176B7" w:rsidP="008176B7">
      <w:pPr>
        <w:rPr>
          <w:color w:val="000000" w:themeColor="text1"/>
          <w:sz w:val="22"/>
          <w:szCs w:val="22"/>
        </w:rPr>
      </w:pPr>
    </w:p>
    <w:p w14:paraId="1539D238" w14:textId="12E65B12" w:rsidR="008176B7" w:rsidRDefault="008176B7" w:rsidP="008176B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Odata cu miscarea axului, rezistenta potentiometrului se modifica, respectiv se poate afla pozitia exacta a acestuia. Circuitul de control primeste c</w:t>
      </w:r>
      <w:r w:rsidR="009D3198">
        <w:rPr>
          <w:color w:val="000000" w:themeColor="text1"/>
          <w:sz w:val="22"/>
          <w:szCs w:val="22"/>
        </w:rPr>
        <w:t>omanda sub forma unui impuls PWM si cunoscand pozitia curenta, comanda motorul de curent continuu intr-o directie sau in alta pana se ajunge la pozitia dorita.</w:t>
      </w:r>
    </w:p>
    <w:p w14:paraId="1E9B6960" w14:textId="77777777" w:rsidR="00F31349" w:rsidRDefault="00F31349">
      <w:pPr>
        <w:rPr>
          <w:rFonts w:asciiTheme="majorHAnsi" w:eastAsiaTheme="majorEastAsia" w:hAnsiTheme="majorHAnsi" w:cstheme="majorBidi"/>
          <w:color w:val="FFCA08" w:themeColor="accent1"/>
          <w:sz w:val="28"/>
          <w:szCs w:val="28"/>
        </w:rPr>
      </w:pPr>
      <w:r>
        <w:br w:type="page"/>
      </w:r>
    </w:p>
    <w:p w14:paraId="7B37B2A1" w14:textId="6DB48835" w:rsidR="00C348D5" w:rsidRDefault="00F31349" w:rsidP="00447DA8">
      <w:pPr>
        <w:pStyle w:val="Heading1"/>
      </w:pPr>
      <w:bookmarkStart w:id="4" w:name="_Toc531080518"/>
      <w:r>
        <w:lastRenderedPageBreak/>
        <w:t>I</w:t>
      </w:r>
      <w:r w:rsidR="00C348D5" w:rsidRPr="008176B7">
        <w:t>n ce mod putem controla servomotorul</w:t>
      </w:r>
      <w:bookmarkEnd w:id="4"/>
    </w:p>
    <w:p w14:paraId="06BB043B" w14:textId="792C8B38" w:rsidR="009D3198" w:rsidRDefault="009D3198" w:rsidP="008176B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Dupa cum am mentionat anterior, servomotorul este comandat prin intermediul unui impuls PWM. Acesta tre</w:t>
      </w:r>
      <w:r w:rsidR="00C348D5">
        <w:rPr>
          <w:color w:val="000000" w:themeColor="text1"/>
          <w:sz w:val="22"/>
          <w:szCs w:val="22"/>
        </w:rPr>
        <w:t>buie sa aiba o perioada de 20mS</w:t>
      </w:r>
      <w:r w:rsidR="00447DA8">
        <w:rPr>
          <w:color w:val="000000" w:themeColor="text1"/>
          <w:sz w:val="22"/>
          <w:szCs w:val="22"/>
        </w:rPr>
        <w:t xml:space="preserve"> </w:t>
      </w:r>
      <w:r w:rsidR="00C348D5">
        <w:rPr>
          <w:color w:val="000000" w:themeColor="text1"/>
          <w:sz w:val="22"/>
          <w:szCs w:val="22"/>
        </w:rPr>
        <w:t>(modulul PWM1 al microcontrolerului a fost deja initiat cu o perioada de 20mS).</w:t>
      </w:r>
    </w:p>
    <w:p w14:paraId="63E39D98" w14:textId="48F924C1" w:rsidR="009D3198" w:rsidRDefault="009D3198" w:rsidP="008176B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Variind factorul de umplere (duty cycle) se poate controla pozitia acului:</w:t>
      </w:r>
    </w:p>
    <w:p w14:paraId="099A8453" w14:textId="73880DF9" w:rsidR="00B72096" w:rsidRDefault="00B72096" w:rsidP="008176B7">
      <w:pPr>
        <w:rPr>
          <w:color w:val="000000" w:themeColor="text1"/>
          <w:sz w:val="22"/>
          <w:szCs w:val="22"/>
        </w:rPr>
      </w:pPr>
    </w:p>
    <w:p w14:paraId="6680D2C8" w14:textId="77777777" w:rsidR="009D3198" w:rsidRDefault="009D3198" w:rsidP="008176B7">
      <w:pPr>
        <w:rPr>
          <w:color w:val="000000" w:themeColor="text1"/>
          <w:sz w:val="22"/>
          <w:szCs w:val="22"/>
        </w:rPr>
      </w:pPr>
    </w:p>
    <w:p w14:paraId="7605157C" w14:textId="458CF115" w:rsidR="009D3198" w:rsidRDefault="009D3198" w:rsidP="008176B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drawing>
          <wp:inline distT="0" distB="0" distL="0" distR="0" wp14:anchorId="08CCF889" wp14:editId="66136D93">
            <wp:extent cx="5734050" cy="2990850"/>
            <wp:effectExtent l="0" t="0" r="0" b="0"/>
            <wp:docPr id="8" name="Picture 8" descr="C:\Users\uia94881\Desktop\Servo-Sig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ia94881\Desktop\Servo-Sig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948F" w14:textId="77777777" w:rsidR="00B72096" w:rsidRPr="008176B7" w:rsidRDefault="00B72096" w:rsidP="008176B7">
      <w:pPr>
        <w:rPr>
          <w:color w:val="000000" w:themeColor="text1"/>
          <w:sz w:val="22"/>
          <w:szCs w:val="22"/>
        </w:rPr>
      </w:pPr>
    </w:p>
    <w:p w14:paraId="0C601736" w14:textId="588B584C" w:rsidR="008176B7" w:rsidRDefault="009D3198" w:rsidP="0000691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Cursa servomotoarelor</w:t>
      </w:r>
      <w:r w:rsidR="00A56F0F">
        <w:rPr>
          <w:color w:val="000000" w:themeColor="text1"/>
          <w:sz w:val="22"/>
          <w:szCs w:val="22"/>
        </w:rPr>
        <w:t xml:space="preserve"> din gama</w:t>
      </w:r>
      <w:r>
        <w:rPr>
          <w:color w:val="000000" w:themeColor="text1"/>
          <w:sz w:val="22"/>
          <w:szCs w:val="22"/>
        </w:rPr>
        <w:t xml:space="preserve"> </w:t>
      </w:r>
      <w:r w:rsidR="00A56F0F">
        <w:rPr>
          <w:color w:val="000000" w:themeColor="text1"/>
          <w:sz w:val="22"/>
          <w:szCs w:val="22"/>
        </w:rPr>
        <w:t xml:space="preserve">hobby este mai limitata, fiind aproximativ </w:t>
      </w:r>
      <w:r w:rsidR="0033121B">
        <w:rPr>
          <w:color w:val="000000" w:themeColor="text1"/>
          <w:sz w:val="22"/>
          <w:szCs w:val="22"/>
        </w:rPr>
        <w:t>165</w:t>
      </w:r>
      <w:r w:rsidR="0033121B">
        <w:rPr>
          <w:rFonts w:ascii="Arial" w:hAnsi="Arial" w:cs="Arial"/>
          <w:noProof w:val="0"/>
          <w:sz w:val="26"/>
          <w:szCs w:val="26"/>
          <w:lang w:val="en-US"/>
        </w:rPr>
        <w:t>°</w:t>
      </w:r>
      <w:r w:rsidR="00A56F0F">
        <w:rPr>
          <w:color w:val="000000" w:themeColor="text1"/>
          <w:sz w:val="22"/>
          <w:szCs w:val="22"/>
        </w:rPr>
        <w:t>.</w:t>
      </w:r>
    </w:p>
    <w:p w14:paraId="7ADF79BC" w14:textId="0A89EE45" w:rsidR="00A56F0F" w:rsidRDefault="00A56F0F" w:rsidP="0000691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Tinind cont de limitarea impusa de mecanizmul </w:t>
      </w:r>
      <w:r w:rsidR="00B72096">
        <w:rPr>
          <w:color w:val="000000" w:themeColor="text1"/>
          <w:sz w:val="22"/>
          <w:szCs w:val="22"/>
        </w:rPr>
        <w:t>vehiculului</w:t>
      </w:r>
      <w:r w:rsidR="0033121B">
        <w:rPr>
          <w:color w:val="000000" w:themeColor="text1"/>
          <w:sz w:val="22"/>
          <w:szCs w:val="22"/>
        </w:rPr>
        <w:t>(cursa de 60</w:t>
      </w:r>
      <w:r w:rsidR="0033121B">
        <w:rPr>
          <w:rFonts w:ascii="Arial" w:hAnsi="Arial" w:cs="Arial"/>
          <w:noProof w:val="0"/>
          <w:sz w:val="26"/>
          <w:szCs w:val="26"/>
          <w:lang w:val="en-US"/>
        </w:rPr>
        <w:t>°</w:t>
      </w:r>
      <w:r>
        <w:rPr>
          <w:color w:val="000000" w:themeColor="text1"/>
          <w:sz w:val="22"/>
          <w:szCs w:val="22"/>
        </w:rPr>
        <w:t xml:space="preserve"> maxim), performanta acestui servomotor </w:t>
      </w:r>
      <w:r w:rsidR="00DD2D1F">
        <w:rPr>
          <w:color w:val="000000" w:themeColor="text1"/>
          <w:sz w:val="22"/>
          <w:szCs w:val="22"/>
        </w:rPr>
        <w:t>este</w:t>
      </w:r>
      <w:r>
        <w:rPr>
          <w:color w:val="000000" w:themeColor="text1"/>
          <w:sz w:val="22"/>
          <w:szCs w:val="22"/>
        </w:rPr>
        <w:t xml:space="preserve"> perfecta pentru aceasta aplicatie.</w:t>
      </w:r>
    </w:p>
    <w:p w14:paraId="5D7CB7E2" w14:textId="6FA6DAD5" w:rsidR="00447DA8" w:rsidRDefault="00447DA8" w:rsidP="00447DA8">
      <w:pPr>
        <w:pStyle w:val="Heading1"/>
      </w:pPr>
      <w:bookmarkStart w:id="5" w:name="_Toc531080519"/>
      <w:r>
        <w:t>Cum se calculeaza factorul de umplere a semnalului de comanda PWM</w:t>
      </w:r>
      <w:bookmarkEnd w:id="5"/>
    </w:p>
    <w:p w14:paraId="14A74154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6F820064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Pentru a realiza formula de calcul a factorului de umplere, trebuie sa facem distinctia intre limitele impuse de performantele servomotorului (cursa maxima aprox 160</w:t>
      </w:r>
      <w:r>
        <w:rPr>
          <w:rFonts w:ascii="Arial" w:hAnsi="Arial" w:cs="Arial"/>
          <w:noProof w:val="0"/>
          <w:sz w:val="26"/>
          <w:szCs w:val="26"/>
          <w:lang w:val="en-US"/>
        </w:rPr>
        <w:t>°</w:t>
      </w:r>
      <w:r>
        <w:rPr>
          <w:color w:val="000000" w:themeColor="text1"/>
          <w:sz w:val="22"/>
          <w:szCs w:val="22"/>
        </w:rPr>
        <w:t>) si limitele impuse de mecanismul vehiculului (o cursa de aproximativ 60</w:t>
      </w:r>
      <w:r>
        <w:rPr>
          <w:rFonts w:ascii="Arial" w:hAnsi="Arial" w:cs="Arial"/>
          <w:noProof w:val="0"/>
          <w:sz w:val="26"/>
          <w:szCs w:val="26"/>
          <w:lang w:val="en-US"/>
        </w:rPr>
        <w:t>°</w:t>
      </w:r>
      <w:r>
        <w:rPr>
          <w:color w:val="000000" w:themeColor="text1"/>
          <w:sz w:val="22"/>
          <w:szCs w:val="22"/>
        </w:rPr>
        <w:t>).</w:t>
      </w:r>
    </w:p>
    <w:p w14:paraId="6955E41A" w14:textId="77777777" w:rsidR="00447DA8" w:rsidRPr="00C348D5" w:rsidRDefault="00447DA8" w:rsidP="00447DA8">
      <w:pPr>
        <w:rPr>
          <w:color w:val="000000" w:themeColor="text1"/>
          <w:sz w:val="22"/>
          <w:szCs w:val="22"/>
        </w:rPr>
      </w:pPr>
    </w:p>
    <w:p w14:paraId="1F1CA951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Initial vom scrie formula pentru cazul general (cursa de 160</w:t>
      </w:r>
      <w:r>
        <w:rPr>
          <w:rFonts w:ascii="Arial" w:hAnsi="Arial" w:cs="Arial"/>
          <w:noProof w:val="0"/>
          <w:sz w:val="26"/>
          <w:szCs w:val="26"/>
          <w:lang w:val="en-US"/>
        </w:rPr>
        <w:t>°</w:t>
      </w:r>
      <w:r>
        <w:rPr>
          <w:color w:val="000000" w:themeColor="text1"/>
          <w:sz w:val="22"/>
          <w:szCs w:val="22"/>
        </w:rPr>
        <w:t>), iar apoi din cod vom realiza protectia (60 grade) pentru a nu forta servomotorul si mecanizmul.</w:t>
      </w:r>
    </w:p>
    <w:p w14:paraId="2998432C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5155B20B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r w:rsidRPr="00E04D9B">
        <w:rPr>
          <w:color w:val="000000" w:themeColor="text1"/>
          <w:sz w:val="22"/>
          <w:szCs w:val="22"/>
        </w:rPr>
        <w:t>Cel mai bine e sa presupunem ca 90</w:t>
      </w:r>
      <w:r w:rsidRPr="00E04D9B">
        <w:rPr>
          <w:rFonts w:cs="Arial"/>
          <w:noProof w:val="0"/>
          <w:sz w:val="22"/>
          <w:szCs w:val="22"/>
          <w:lang w:val="en-US"/>
        </w:rPr>
        <w:t xml:space="preserve">° </w:t>
      </w:r>
      <w:proofErr w:type="spellStart"/>
      <w:r w:rsidRPr="00E04D9B">
        <w:rPr>
          <w:rFonts w:cs="Arial"/>
          <w:noProof w:val="0"/>
          <w:sz w:val="22"/>
          <w:szCs w:val="22"/>
          <w:lang w:val="en-US"/>
        </w:rPr>
        <w:t>este</w:t>
      </w:r>
      <w:proofErr w:type="spellEnd"/>
      <w:r w:rsidRPr="00E04D9B">
        <w:rPr>
          <w:rFonts w:cs="Arial"/>
          <w:noProof w:val="0"/>
          <w:sz w:val="22"/>
          <w:szCs w:val="22"/>
          <w:lang w:val="en-US"/>
        </w:rPr>
        <w:t xml:space="preserve"> </w:t>
      </w:r>
      <w:proofErr w:type="spellStart"/>
      <w:r w:rsidRPr="00E04D9B">
        <w:rPr>
          <w:rFonts w:cs="Arial"/>
          <w:noProof w:val="0"/>
          <w:sz w:val="22"/>
          <w:szCs w:val="22"/>
          <w:lang w:val="en-US"/>
        </w:rPr>
        <w:t>pozitia</w:t>
      </w:r>
      <w:proofErr w:type="spellEnd"/>
      <w:r w:rsidRPr="00E04D9B">
        <w:rPr>
          <w:rFonts w:cs="Arial"/>
          <w:noProof w:val="0"/>
          <w:sz w:val="22"/>
          <w:szCs w:val="22"/>
          <w:lang w:val="en-US"/>
        </w:rPr>
        <w:t xml:space="preserve"> </w:t>
      </w:r>
      <w:proofErr w:type="spellStart"/>
      <w:r w:rsidRPr="00E04D9B">
        <w:rPr>
          <w:rFonts w:cs="Arial"/>
          <w:noProof w:val="0"/>
          <w:sz w:val="22"/>
          <w:szCs w:val="22"/>
          <w:lang w:val="en-US"/>
        </w:rPr>
        <w:t>neutra</w:t>
      </w:r>
      <w:proofErr w:type="spellEnd"/>
      <w:r w:rsidRPr="00E04D9B">
        <w:rPr>
          <w:rFonts w:cs="Arial"/>
          <w:noProof w:val="0"/>
          <w:sz w:val="22"/>
          <w:szCs w:val="22"/>
          <w:lang w:val="en-US"/>
        </w:rPr>
        <w:t xml:space="preserve">, respective </w:t>
      </w:r>
      <w:proofErr w:type="spellStart"/>
      <w:r w:rsidRPr="00E04D9B">
        <w:rPr>
          <w:rFonts w:cs="Arial"/>
          <w:noProof w:val="0"/>
          <w:sz w:val="22"/>
          <w:szCs w:val="22"/>
          <w:lang w:val="en-US"/>
        </w:rPr>
        <w:t>impartind</w:t>
      </w:r>
      <w:proofErr w:type="spellEnd"/>
      <w:r w:rsidRPr="00E04D9B">
        <w:rPr>
          <w:rFonts w:cs="Arial"/>
          <w:noProof w:val="0"/>
          <w:sz w:val="22"/>
          <w:szCs w:val="22"/>
          <w:lang w:val="en-US"/>
        </w:rPr>
        <w:t xml:space="preserve"> </w:t>
      </w:r>
      <w:proofErr w:type="spellStart"/>
      <w:r w:rsidRPr="00E04D9B">
        <w:rPr>
          <w:rFonts w:cs="Arial"/>
          <w:noProof w:val="0"/>
          <w:sz w:val="22"/>
          <w:szCs w:val="22"/>
          <w:lang w:val="en-US"/>
        </w:rPr>
        <w:t>intervalul</w:t>
      </w:r>
      <w:proofErr w:type="spellEnd"/>
      <w:r w:rsidRPr="00E04D9B">
        <w:rPr>
          <w:rFonts w:cs="Arial"/>
          <w:noProof w:val="0"/>
          <w:sz w:val="24"/>
          <w:szCs w:val="26"/>
          <w:lang w:val="en-US"/>
        </w:rPr>
        <w:t xml:space="preserve"> </w:t>
      </w:r>
      <w:r w:rsidRPr="00E04D9B">
        <w:rPr>
          <w:rFonts w:cs="Arial"/>
          <w:noProof w:val="0"/>
          <w:sz w:val="22"/>
          <w:szCs w:val="26"/>
          <w:lang w:val="en-US"/>
        </w:rPr>
        <w:t xml:space="preserve">de 160° in </w:t>
      </w:r>
      <w:proofErr w:type="spellStart"/>
      <w:r w:rsidRPr="00E04D9B">
        <w:rPr>
          <w:rFonts w:cs="Arial"/>
          <w:noProof w:val="0"/>
          <w:sz w:val="22"/>
          <w:szCs w:val="26"/>
          <w:lang w:val="en-US"/>
        </w:rPr>
        <w:t>doua</w:t>
      </w:r>
      <w:proofErr w:type="spellEnd"/>
      <w:r w:rsidRPr="00E04D9B"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 w:rsidRPr="00E04D9B">
        <w:rPr>
          <w:rFonts w:cs="Arial"/>
          <w:noProof w:val="0"/>
          <w:sz w:val="22"/>
          <w:szCs w:val="26"/>
          <w:lang w:val="en-US"/>
        </w:rPr>
        <w:t>parti</w:t>
      </w:r>
      <w:proofErr w:type="spellEnd"/>
      <w:r w:rsidRPr="00E04D9B"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 w:rsidRPr="00E04D9B">
        <w:rPr>
          <w:rFonts w:cs="Arial"/>
          <w:noProof w:val="0"/>
          <w:sz w:val="22"/>
          <w:szCs w:val="26"/>
          <w:lang w:val="en-US"/>
        </w:rPr>
        <w:t>egale</w:t>
      </w:r>
      <w:proofErr w:type="spellEnd"/>
      <w:r w:rsidRPr="00E04D9B">
        <w:rPr>
          <w:rFonts w:cs="Arial"/>
          <w:noProof w:val="0"/>
          <w:sz w:val="22"/>
          <w:szCs w:val="26"/>
          <w:lang w:val="en-US"/>
        </w:rPr>
        <w:t xml:space="preserve">(80°) </w:t>
      </w:r>
      <w:proofErr w:type="spellStart"/>
      <w:r w:rsidRPr="00E04D9B">
        <w:rPr>
          <w:rFonts w:cs="Arial"/>
          <w:noProof w:val="0"/>
          <w:sz w:val="22"/>
          <w:szCs w:val="26"/>
          <w:lang w:val="en-US"/>
        </w:rPr>
        <w:t>putem</w:t>
      </w:r>
      <w:proofErr w:type="spellEnd"/>
      <w:r w:rsidRPr="00E04D9B"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 w:rsidRPr="00E04D9B">
        <w:rPr>
          <w:rFonts w:cs="Arial"/>
          <w:noProof w:val="0"/>
          <w:sz w:val="22"/>
          <w:szCs w:val="26"/>
          <w:lang w:val="en-US"/>
        </w:rPr>
        <w:t>obt</w:t>
      </w:r>
      <w:r>
        <w:rPr>
          <w:rFonts w:cs="Arial"/>
          <w:noProof w:val="0"/>
          <w:sz w:val="22"/>
          <w:szCs w:val="26"/>
          <w:lang w:val="en-US"/>
        </w:rPr>
        <w:t>ine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unghiul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minim/maxim al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bratului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 w:rsidRPr="00E04D9B">
        <w:rPr>
          <w:rFonts w:cs="Arial"/>
          <w:noProof w:val="0"/>
          <w:sz w:val="22"/>
          <w:szCs w:val="26"/>
          <w:lang w:val="en-US"/>
        </w:rPr>
        <w:t>servomotorului</w:t>
      </w:r>
      <w:proofErr w:type="spellEnd"/>
      <w:r w:rsidRPr="00E04D9B">
        <w:rPr>
          <w:rFonts w:cs="Arial"/>
          <w:noProof w:val="0"/>
          <w:sz w:val="22"/>
          <w:szCs w:val="26"/>
          <w:lang w:val="en-US"/>
        </w:rPr>
        <w:t>.</w:t>
      </w:r>
      <w:r>
        <w:rPr>
          <w:rFonts w:cs="Arial"/>
          <w:noProof w:val="0"/>
          <w:sz w:val="22"/>
          <w:szCs w:val="26"/>
          <w:lang w:val="en-US"/>
        </w:rPr>
        <w:t xml:space="preserve"> </w:t>
      </w:r>
    </w:p>
    <w:p w14:paraId="5F9C3FA3" w14:textId="77777777" w:rsidR="00447DA8" w:rsidRPr="00E04D9B" w:rsidRDefault="00447DA8" w:rsidP="00447DA8">
      <w:pPr>
        <w:rPr>
          <w:rFonts w:cs="Arial"/>
          <w:noProof w:val="0"/>
          <w:sz w:val="24"/>
          <w:szCs w:val="26"/>
          <w:lang w:val="en-US"/>
        </w:rPr>
      </w:pPr>
    </w:p>
    <w:p w14:paraId="084242C9" w14:textId="77777777" w:rsidR="00447DA8" w:rsidRPr="00E04D9B" w:rsidRDefault="00447DA8" w:rsidP="00447DA8">
      <w:pPr>
        <w:rPr>
          <w:rFonts w:cs="Arial"/>
          <w:noProof w:val="0"/>
          <w:sz w:val="22"/>
          <w:szCs w:val="22"/>
          <w:lang w:val="en-US"/>
        </w:rPr>
      </w:pPr>
      <w:proofErr w:type="spellStart"/>
      <w:r w:rsidRPr="00E04D9B">
        <w:rPr>
          <w:rFonts w:cs="Arial"/>
          <w:noProof w:val="0"/>
          <w:sz w:val="22"/>
          <w:szCs w:val="22"/>
          <w:lang w:val="en-US"/>
        </w:rPr>
        <w:t>minAngle</w:t>
      </w:r>
      <w:proofErr w:type="spellEnd"/>
      <w:r w:rsidRPr="00E04D9B">
        <w:rPr>
          <w:rFonts w:cs="Arial"/>
          <w:noProof w:val="0"/>
          <w:sz w:val="22"/>
          <w:szCs w:val="22"/>
          <w:lang w:val="en-US"/>
        </w:rPr>
        <w:t xml:space="preserve"> = 90° - 80° = 10° </w:t>
      </w:r>
    </w:p>
    <w:p w14:paraId="7108C214" w14:textId="77777777" w:rsidR="00447DA8" w:rsidRDefault="00447DA8" w:rsidP="00447DA8">
      <w:pPr>
        <w:rPr>
          <w:rFonts w:cs="Arial"/>
          <w:noProof w:val="0"/>
          <w:sz w:val="22"/>
          <w:szCs w:val="22"/>
          <w:lang w:val="en-US"/>
        </w:rPr>
      </w:pPr>
      <w:r w:rsidRPr="00E04D9B">
        <w:rPr>
          <w:color w:val="000000" w:themeColor="text1"/>
          <w:sz w:val="22"/>
          <w:szCs w:val="22"/>
        </w:rPr>
        <w:t>maxAngle = 90</w:t>
      </w:r>
      <w:r w:rsidRPr="00E04D9B">
        <w:rPr>
          <w:rFonts w:cs="Arial"/>
          <w:noProof w:val="0"/>
          <w:sz w:val="22"/>
          <w:szCs w:val="22"/>
          <w:lang w:val="en-US"/>
        </w:rPr>
        <w:t>°+ 80° = 170°</w:t>
      </w:r>
      <w:r>
        <w:rPr>
          <w:rFonts w:cs="Arial"/>
          <w:noProof w:val="0"/>
          <w:sz w:val="22"/>
          <w:szCs w:val="22"/>
          <w:lang w:val="en-US"/>
        </w:rPr>
        <w:t xml:space="preserve"> </w:t>
      </w:r>
    </w:p>
    <w:p w14:paraId="780A67C8" w14:textId="77777777" w:rsidR="00447DA8" w:rsidRPr="00E04D9B" w:rsidRDefault="00447DA8" w:rsidP="00447DA8">
      <w:pPr>
        <w:rPr>
          <w:color w:val="000000" w:themeColor="text1"/>
          <w:sz w:val="22"/>
          <w:szCs w:val="22"/>
        </w:rPr>
      </w:pPr>
    </w:p>
    <w:p w14:paraId="423C60DD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Perioada semnalului = 20ms</w:t>
      </w:r>
    </w:p>
    <w:p w14:paraId="215CC5D8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Pozitia maxima dreapta a bratului  -&gt; 0.8ms</w:t>
      </w:r>
    </w:p>
    <w:p w14:paraId="7F1EB4D9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Pozitia maxima stanga a bratului  -&gt; 2.2ms</w:t>
      </w:r>
    </w:p>
    <w:p w14:paraId="580CF0AD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037A02D4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Calculam factorul de umplere(%) echivalent pentru ambele maxime utilizand fomula:</w:t>
      </w:r>
    </w:p>
    <w:p w14:paraId="7ACB3AA8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61962F59" w14:textId="77777777" w:rsidR="00447DA8" w:rsidRPr="002C1C88" w:rsidRDefault="00447DA8" w:rsidP="00447DA8">
      <w:pPr>
        <w:rPr>
          <w:color w:val="000000" w:themeColor="tex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2"/>
              <w:szCs w:val="22"/>
            </w:rPr>
            <m:t>dutyCycle=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Ton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Period</m:t>
              </m:r>
            </m:den>
          </m:f>
          <m:r>
            <w:rPr>
              <w:rFonts w:ascii="Cambria Math" w:hAnsi="Cambria Math"/>
              <w:color w:val="000000" w:themeColor="text1"/>
              <w:sz w:val="22"/>
              <w:szCs w:val="22"/>
            </w:rPr>
            <m:t>*100</m:t>
          </m:r>
        </m:oMath>
      </m:oMathPara>
    </w:p>
    <w:p w14:paraId="59A34DF6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68F2AE08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0.8/20 * 100 = 4%</w:t>
      </w:r>
    </w:p>
    <w:p w14:paraId="410B56AD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2.2/20 * 100 = 11%</w:t>
      </w:r>
    </w:p>
    <w:p w14:paraId="6B0908A8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549DFEC1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Factorul de umplere va varia in intervalul 4% -&gt;11%  respectiv valoarea minima este 4%</w:t>
      </w:r>
    </w:p>
    <w:p w14:paraId="4C431757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44E34DA8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Lungimea intervalului factor de umplere = 11 - 4  = 7%</w:t>
      </w:r>
    </w:p>
    <w:p w14:paraId="5F26F2D5" w14:textId="77777777" w:rsidR="00447DA8" w:rsidRDefault="00447DA8" w:rsidP="00447DA8">
      <w:pPr>
        <w:rPr>
          <w:rFonts w:ascii="Arial" w:hAnsi="Arial" w:cs="Arial"/>
          <w:noProof w:val="0"/>
          <w:sz w:val="26"/>
          <w:szCs w:val="26"/>
          <w:lang w:val="en-US"/>
        </w:rPr>
      </w:pPr>
      <w:r>
        <w:rPr>
          <w:color w:val="000000" w:themeColor="text1"/>
          <w:sz w:val="22"/>
          <w:szCs w:val="22"/>
        </w:rPr>
        <w:t>Lungimea intervalului de grade = 170 – 10 = 160</w:t>
      </w:r>
      <w:r>
        <w:rPr>
          <w:rFonts w:ascii="Arial" w:hAnsi="Arial" w:cs="Arial"/>
          <w:noProof w:val="0"/>
          <w:sz w:val="26"/>
          <w:szCs w:val="26"/>
          <w:lang w:val="en-US"/>
        </w:rPr>
        <w:t>°</w:t>
      </w:r>
    </w:p>
    <w:p w14:paraId="743EB62F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</w:p>
    <w:p w14:paraId="24E01CFE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proofErr w:type="spellStart"/>
      <w:r>
        <w:rPr>
          <w:rFonts w:cs="Arial"/>
          <w:noProof w:val="0"/>
          <w:sz w:val="22"/>
          <w:szCs w:val="26"/>
          <w:lang w:val="en-US"/>
        </w:rPr>
        <w:t>Acum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putem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afla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raportul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intervalelor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,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adica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daca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vrem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modificam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unghiul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bratului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servomotorului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cu 1</w:t>
      </w:r>
      <w:r>
        <w:rPr>
          <w:rFonts w:ascii="Arial" w:hAnsi="Arial" w:cs="Arial"/>
          <w:noProof w:val="0"/>
          <w:sz w:val="26"/>
          <w:szCs w:val="26"/>
          <w:lang w:val="en-US"/>
        </w:rPr>
        <w:t xml:space="preserve">°, </w:t>
      </w:r>
      <w:r>
        <w:rPr>
          <w:rFonts w:cs="Arial"/>
          <w:noProof w:val="0"/>
          <w:sz w:val="22"/>
          <w:szCs w:val="26"/>
          <w:lang w:val="en-US"/>
        </w:rPr>
        <w:t xml:space="preserve">in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ce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masura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trebuie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modificam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factorul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de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umplere</w:t>
      </w:r>
      <w:proofErr w:type="spellEnd"/>
      <w:r>
        <w:rPr>
          <w:rFonts w:cs="Arial"/>
          <w:noProof w:val="0"/>
          <w:sz w:val="22"/>
          <w:szCs w:val="26"/>
          <w:lang w:val="en-US"/>
        </w:rPr>
        <w:t>.</w:t>
      </w:r>
    </w:p>
    <w:p w14:paraId="44C4EFC0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</w:p>
    <w:p w14:paraId="522E6A6C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gramStart"/>
      <w:r>
        <w:rPr>
          <w:rFonts w:cs="Arial"/>
          <w:noProof w:val="0"/>
          <w:sz w:val="22"/>
          <w:szCs w:val="26"/>
          <w:lang w:val="en-US"/>
        </w:rPr>
        <w:t>Gain  =</w:t>
      </w:r>
      <w:proofErr w:type="gramEnd"/>
      <w:r>
        <w:rPr>
          <w:rFonts w:cs="Arial"/>
          <w:noProof w:val="0"/>
          <w:sz w:val="22"/>
          <w:szCs w:val="26"/>
          <w:lang w:val="en-US"/>
        </w:rPr>
        <w:t xml:space="preserve"> 7/160 = 0.04375</w:t>
      </w:r>
    </w:p>
    <w:p w14:paraId="59B58A9F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</w:p>
    <w:p w14:paraId="2493EA5A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r>
        <w:rPr>
          <w:rFonts w:cs="Arial"/>
          <w:noProof w:val="0"/>
          <w:sz w:val="22"/>
          <w:szCs w:val="26"/>
          <w:lang w:val="en-US"/>
        </w:rPr>
        <w:t xml:space="preserve">In final,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putem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scrie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formula in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functie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de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unghiul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bratului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servomotorului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>:</w:t>
      </w:r>
    </w:p>
    <w:p w14:paraId="59924A72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</w:p>
    <w:p w14:paraId="5C3EE9C1" w14:textId="77777777" w:rsidR="00447DA8" w:rsidRPr="00E04D9B" w:rsidRDefault="00447DA8" w:rsidP="00447DA8">
      <w:pPr>
        <w:rPr>
          <w:rFonts w:cs="Arial"/>
          <w:noProof w:val="0"/>
          <w:sz w:val="22"/>
          <w:szCs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 w:val="0"/>
              <w:sz w:val="22"/>
              <w:szCs w:val="26"/>
              <w:lang w:val="en-US"/>
            </w:rPr>
            <m:t>dutyCycle=</m:t>
          </m:r>
          <m:d>
            <m:dPr>
              <m:ctrlPr>
                <w:rPr>
                  <w:rFonts w:ascii="Cambria Math" w:hAnsi="Cambria Math" w:cs="Arial"/>
                  <w:i/>
                  <w:noProof w:val="0"/>
                  <w:sz w:val="22"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noProof w:val="0"/>
                  <w:sz w:val="22"/>
                  <w:szCs w:val="26"/>
                  <w:lang w:val="en-US"/>
                </w:rPr>
                <m:t>Angle-minAngle</m:t>
              </m:r>
            </m:e>
          </m:d>
          <m:r>
            <w:rPr>
              <w:rFonts w:ascii="Cambria Math" w:hAnsi="Cambria Math" w:cs="Arial"/>
              <w:noProof w:val="0"/>
              <w:sz w:val="22"/>
              <w:szCs w:val="26"/>
              <w:lang w:val="en-US"/>
            </w:rPr>
            <m:t>*Gain+Offset</m:t>
          </m:r>
        </m:oMath>
      </m:oMathPara>
    </w:p>
    <w:p w14:paraId="749A71FE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</w:p>
    <w:p w14:paraId="64141827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r>
        <w:rPr>
          <w:rFonts w:cs="Arial"/>
          <w:noProof w:val="0"/>
          <w:sz w:val="22"/>
          <w:szCs w:val="26"/>
          <w:lang w:val="en-US"/>
        </w:rPr>
        <w:t xml:space="preserve">In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cazul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nostru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: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minAngle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= 10</w:t>
      </w:r>
      <w:r>
        <w:rPr>
          <w:rFonts w:ascii="Arial" w:hAnsi="Arial" w:cs="Arial"/>
          <w:noProof w:val="0"/>
          <w:sz w:val="26"/>
          <w:szCs w:val="26"/>
          <w:lang w:val="en-US"/>
        </w:rPr>
        <w:t>°</w:t>
      </w:r>
      <w:r>
        <w:rPr>
          <w:rFonts w:cs="Arial"/>
          <w:noProof w:val="0"/>
          <w:sz w:val="22"/>
          <w:szCs w:val="26"/>
          <w:lang w:val="en-US"/>
        </w:rPr>
        <w:t xml:space="preserve"> </w:t>
      </w:r>
    </w:p>
    <w:p w14:paraId="71EF8C2C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r>
        <w:rPr>
          <w:rFonts w:cs="Arial"/>
          <w:noProof w:val="0"/>
          <w:sz w:val="22"/>
          <w:szCs w:val="26"/>
          <w:lang w:val="en-US"/>
        </w:rPr>
        <w:t>Offset-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reprezinta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valoare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minima a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factorului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de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umplere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=&gt; Offset = 4%</w:t>
      </w:r>
    </w:p>
    <w:p w14:paraId="0DE1656E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</w:p>
    <w:p w14:paraId="1AFCE0BD" w14:textId="77777777" w:rsidR="00447DA8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proofErr w:type="spellStart"/>
      <w:r>
        <w:rPr>
          <w:rFonts w:cs="Arial"/>
          <w:noProof w:val="0"/>
          <w:sz w:val="22"/>
          <w:szCs w:val="26"/>
          <w:lang w:val="en-US"/>
        </w:rPr>
        <w:t>Pentru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a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ne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asigura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ca formula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functioneaza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cum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trebuie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verifica</w:t>
      </w:r>
      <w:proofErr w:type="spellEnd"/>
      <w:r>
        <w:rPr>
          <w:rFonts w:cs="Arial"/>
          <w:noProof w:val="0"/>
          <w:sz w:val="22"/>
          <w:szCs w:val="26"/>
          <w:lang w:val="en-US"/>
        </w:rPr>
        <w:t>:</w:t>
      </w:r>
    </w:p>
    <w:p w14:paraId="724679D7" w14:textId="77777777" w:rsidR="00447DA8" w:rsidRPr="00E04D9B" w:rsidRDefault="00447DA8" w:rsidP="00447DA8">
      <w:pPr>
        <w:rPr>
          <w:rFonts w:cs="Arial"/>
          <w:noProof w:val="0"/>
          <w:sz w:val="22"/>
          <w:szCs w:val="26"/>
          <w:lang w:val="en-US"/>
        </w:rPr>
      </w:pPr>
      <w:r>
        <w:rPr>
          <w:rFonts w:cs="Arial"/>
          <w:noProof w:val="0"/>
          <w:sz w:val="22"/>
          <w:szCs w:val="26"/>
          <w:lang w:val="en-US"/>
        </w:rPr>
        <w:t xml:space="preserve">Ex: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pentru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un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unghi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de 90</w:t>
      </w:r>
      <w:r>
        <w:rPr>
          <w:rFonts w:ascii="Arial" w:hAnsi="Arial" w:cs="Arial"/>
          <w:noProof w:val="0"/>
          <w:sz w:val="26"/>
          <w:szCs w:val="26"/>
          <w:lang w:val="en-US"/>
        </w:rPr>
        <w:t xml:space="preserve">° </w:t>
      </w:r>
      <w:r>
        <w:rPr>
          <w:rFonts w:cs="Arial"/>
          <w:noProof w:val="0"/>
          <w:sz w:val="22"/>
          <w:szCs w:val="26"/>
          <w:lang w:val="en-US"/>
        </w:rPr>
        <w:t xml:space="preserve">al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bratului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servomotorului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trebuie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aplicam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un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semnal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PWM cu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factorul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de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umplere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egal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cu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jumatatea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</w:t>
      </w:r>
      <w:proofErr w:type="spellStart"/>
      <w:r>
        <w:rPr>
          <w:rFonts w:cs="Arial"/>
          <w:noProof w:val="0"/>
          <w:sz w:val="22"/>
          <w:szCs w:val="26"/>
          <w:lang w:val="en-US"/>
        </w:rPr>
        <w:t>intervalului</w:t>
      </w:r>
      <w:proofErr w:type="spellEnd"/>
      <w:r>
        <w:rPr>
          <w:rFonts w:cs="Arial"/>
          <w:noProof w:val="0"/>
          <w:sz w:val="22"/>
          <w:szCs w:val="26"/>
          <w:lang w:val="en-US"/>
        </w:rPr>
        <w:t xml:space="preserve"> =&gt; </w:t>
      </w:r>
      <m:oMath>
        <m:f>
          <m:fPr>
            <m:ctrlPr>
              <w:rPr>
                <w:rFonts w:ascii="Cambria Math" w:hAnsi="Cambria Math" w:cs="Arial"/>
                <w:i/>
                <w:noProof w:val="0"/>
                <w:sz w:val="22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Arial"/>
                <w:noProof w:val="0"/>
                <w:sz w:val="22"/>
                <w:szCs w:val="26"/>
                <w:lang w:val="en-US"/>
              </w:rPr>
              <m:t>11+4</m:t>
            </m:r>
          </m:num>
          <m:den>
            <m:r>
              <w:rPr>
                <w:rFonts w:ascii="Cambria Math" w:hAnsi="Cambria Math" w:cs="Arial"/>
                <w:noProof w:val="0"/>
                <w:sz w:val="22"/>
                <w:szCs w:val="26"/>
                <w:lang w:val="en-US"/>
              </w:rPr>
              <m:t>2</m:t>
            </m:r>
          </m:den>
        </m:f>
        <m:r>
          <w:rPr>
            <w:rFonts w:ascii="Cambria Math" w:hAnsi="Cambria Math" w:cs="Arial"/>
            <w:noProof w:val="0"/>
            <w:sz w:val="22"/>
            <w:szCs w:val="26"/>
            <w:lang w:val="en-US"/>
          </w:rPr>
          <m:t>=7.5</m:t>
        </m:r>
      </m:oMath>
    </w:p>
    <w:p w14:paraId="14BD1C61" w14:textId="77777777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Inlocuind in formula =&gt; 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dutyCycle=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90-10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*0.04375+4=7.5</m:t>
        </m:r>
      </m:oMath>
    </w:p>
    <w:p w14:paraId="35F65EAD" w14:textId="77777777" w:rsidR="00447DA8" w:rsidRDefault="00447DA8" w:rsidP="00447DA8">
      <w:pPr>
        <w:rPr>
          <w:color w:val="000000" w:themeColor="text1"/>
          <w:sz w:val="22"/>
          <w:szCs w:val="22"/>
        </w:rPr>
      </w:pPr>
    </w:p>
    <w:p w14:paraId="38BA4884" w14:textId="479AD77B" w:rsidR="00447DA8" w:rsidRDefault="00447DA8" w:rsidP="00447DA8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Ultimul lucru necesar este adaptarea formulei la limitele mecanizmului vehiculului, adica sa restrictionam intervalul de valori ale unghiului bratului la intervalul 60</w:t>
      </w:r>
      <w:r>
        <w:rPr>
          <w:rFonts w:ascii="Arial" w:hAnsi="Arial" w:cs="Arial"/>
          <w:noProof w:val="0"/>
          <w:sz w:val="26"/>
          <w:szCs w:val="26"/>
          <w:lang w:val="en-US"/>
        </w:rPr>
        <w:t xml:space="preserve">° -&gt; </w:t>
      </w:r>
      <w:r>
        <w:rPr>
          <w:rFonts w:cs="Arial"/>
          <w:noProof w:val="0"/>
          <w:sz w:val="22"/>
          <w:szCs w:val="26"/>
          <w:lang w:val="en-US"/>
        </w:rPr>
        <w:t>120</w:t>
      </w:r>
      <w:r>
        <w:rPr>
          <w:rFonts w:ascii="Arial" w:hAnsi="Arial" w:cs="Arial"/>
          <w:noProof w:val="0"/>
          <w:sz w:val="26"/>
          <w:szCs w:val="26"/>
          <w:lang w:val="en-US"/>
        </w:rPr>
        <w:t>°</w:t>
      </w:r>
    </w:p>
    <w:p w14:paraId="0D2C53D4" w14:textId="37772B06" w:rsidR="00447DA8" w:rsidRDefault="00447DA8" w:rsidP="00447DA8">
      <w:pPr>
        <w:pStyle w:val="Heading1"/>
      </w:pPr>
      <w:bookmarkStart w:id="6" w:name="_Toc531080520"/>
      <w:r>
        <w:t>Implementarea modulului de HAL</w:t>
      </w:r>
      <w:bookmarkEnd w:id="6"/>
    </w:p>
    <w:p w14:paraId="7281D4E0" w14:textId="43D5D6ED" w:rsidR="00A56F0F" w:rsidRDefault="00A56F0F" w:rsidP="0000691C">
      <w:pPr>
        <w:rPr>
          <w:color w:val="FF0000"/>
          <w:sz w:val="22"/>
          <w:szCs w:val="22"/>
        </w:rPr>
      </w:pPr>
      <w:r>
        <w:rPr>
          <w:color w:val="000000" w:themeColor="text1"/>
          <w:sz w:val="22"/>
          <w:szCs w:val="22"/>
        </w:rPr>
        <w:t>Programarea servomotorului presupune crearea unei functii care primeste ca argument unghiul rotilor</w:t>
      </w:r>
      <w:r w:rsidR="00DD2D1F">
        <w:rPr>
          <w:color w:val="000000" w:themeColor="text1"/>
          <w:sz w:val="22"/>
          <w:szCs w:val="22"/>
        </w:rPr>
        <w:t>, calculeaza factorul de umplere a semnalului PWM</w:t>
      </w:r>
      <w:r>
        <w:rPr>
          <w:color w:val="000000" w:themeColor="text1"/>
          <w:sz w:val="22"/>
          <w:szCs w:val="22"/>
        </w:rPr>
        <w:t xml:space="preserve"> si transmite semnalul utilizand functia </w:t>
      </w:r>
      <w:r w:rsidRPr="00A56F0F">
        <w:rPr>
          <w:color w:val="FF0000"/>
          <w:sz w:val="22"/>
          <w:szCs w:val="22"/>
        </w:rPr>
        <w:t>PWM1_vSetDuty</w:t>
      </w:r>
      <w:r w:rsidR="00DD2D1F">
        <w:rPr>
          <w:color w:val="FF0000"/>
          <w:sz w:val="22"/>
          <w:szCs w:val="22"/>
        </w:rPr>
        <w:t>.</w:t>
      </w:r>
    </w:p>
    <w:p w14:paraId="653E9B17" w14:textId="2DD09E7E" w:rsidR="00B72096" w:rsidRDefault="00B72096" w:rsidP="0000691C">
      <w:pPr>
        <w:rPr>
          <w:color w:val="FF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CA2FA6" w14:paraId="5949B20A" w14:textId="77777777" w:rsidTr="00B60DA0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2B9048E8" w14:textId="687F4250" w:rsidR="00CA2FA6" w:rsidRPr="00CA2FA6" w:rsidRDefault="00CA2FA6" w:rsidP="00B60DA0">
            <w:pPr>
              <w:pStyle w:val="NoSpacing"/>
              <w:rPr>
                <w:b/>
                <w:lang w:val="ro-RO"/>
              </w:rPr>
            </w:pPr>
            <w:r w:rsidRPr="00CA2FA6">
              <w:rPr>
                <w:b/>
                <w:color w:val="000000" w:themeColor="text1"/>
                <w:szCs w:val="22"/>
              </w:rPr>
              <w:t>PWM1_vSetDuty</w:t>
            </w:r>
          </w:p>
        </w:tc>
      </w:tr>
      <w:tr w:rsidR="00CA2FA6" w14:paraId="62702384" w14:textId="77777777" w:rsidTr="00B60DA0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7B400797" w14:textId="45E33820" w:rsidR="00CA2FA6" w:rsidRDefault="00CA2FA6" w:rsidP="00B60DA0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Functia seteaza factorul de umplere a semnalului PWM1</w:t>
            </w:r>
          </w:p>
        </w:tc>
      </w:tr>
      <w:tr w:rsidR="00CA2FA6" w14:paraId="7F46EFFC" w14:textId="77777777" w:rsidTr="00B60DA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030F5BF1" w14:textId="77777777" w:rsidR="00CA2FA6" w:rsidRDefault="00CA2FA6" w:rsidP="00B60DA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CA2FA6" w14:paraId="7BF83370" w14:textId="77777777" w:rsidTr="00CA2FA6">
        <w:trPr>
          <w:trHeight w:val="346"/>
          <w:jc w:val="center"/>
        </w:trPr>
        <w:tc>
          <w:tcPr>
            <w:tcW w:w="3092" w:type="dxa"/>
            <w:vAlign w:val="center"/>
          </w:tcPr>
          <w:p w14:paraId="5F7182AB" w14:textId="77777777" w:rsidR="00CA2FA6" w:rsidRDefault="00CA2FA6" w:rsidP="00B60DA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20AECF16" w14:textId="77777777" w:rsidR="00CA2FA6" w:rsidRDefault="00CA2FA6" w:rsidP="00B60DA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9" w:type="dxa"/>
            <w:vAlign w:val="center"/>
          </w:tcPr>
          <w:p w14:paraId="6D4B4738" w14:textId="77777777" w:rsidR="00CA2FA6" w:rsidRDefault="00CA2FA6" w:rsidP="00B60DA0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CA2FA6" w:rsidRPr="00DE61CD" w14:paraId="52D5CD26" w14:textId="77777777" w:rsidTr="00CA2FA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7BDA58E1" w14:textId="3CE39F51" w:rsidR="00CA2FA6" w:rsidRDefault="00CA2FA6" w:rsidP="00CA2FA6">
            <w:pPr>
              <w:pStyle w:val="NoSpacing"/>
              <w:rPr>
                <w:sz w:val="16"/>
                <w:szCs w:val="16"/>
                <w:lang w:val="ro-RO"/>
              </w:rPr>
            </w:pPr>
            <w:r w:rsidRPr="00C348D5">
              <w:rPr>
                <w:szCs w:val="16"/>
                <w:lang w:val="ro-RO"/>
              </w:rPr>
              <w:t>f16Duty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0290A00F" w14:textId="0DDEADF2" w:rsidR="00CA2FA6" w:rsidRPr="00DE61CD" w:rsidRDefault="00CA2FA6" w:rsidP="00CA2FA6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T_F16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01591DB8" w14:textId="1A151766" w:rsidR="00CA2FA6" w:rsidRPr="00DE61CD" w:rsidRDefault="00CA2FA6" w:rsidP="00CA2FA6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Factorul de umplere exprimat in procente(0 -&gt; 100)</w:t>
            </w:r>
          </w:p>
        </w:tc>
      </w:tr>
      <w:tr w:rsidR="00CA2FA6" w:rsidRPr="00DE61CD" w14:paraId="1C06FE14" w14:textId="77777777" w:rsidTr="00CA2FA6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5DC477CD" w14:textId="73910892" w:rsidR="00CA2FA6" w:rsidRPr="005D2CF8" w:rsidRDefault="00CA2FA6" w:rsidP="00CA2FA6">
            <w:pPr>
              <w:pStyle w:val="NoSpacing"/>
              <w:rPr>
                <w:sz w:val="16"/>
                <w:szCs w:val="16"/>
                <w:lang w:val="ro-RO"/>
              </w:rPr>
            </w:pPr>
            <w:r w:rsidRPr="00C348D5">
              <w:rPr>
                <w:szCs w:val="16"/>
                <w:lang w:val="ro-RO"/>
              </w:rPr>
              <w:t>u8Ch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5534CAFD" w14:textId="1D51F9E6" w:rsidR="00CA2FA6" w:rsidRDefault="00CA2FA6" w:rsidP="00CA2FA6">
            <w:pPr>
              <w:pStyle w:val="NoSpacing"/>
              <w:rPr>
                <w:rFonts w:cs="Consolas"/>
                <w:color w:val="000000" w:themeColor="text1"/>
                <w:sz w:val="18"/>
                <w:szCs w:val="18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T_U8</w:t>
            </w:r>
          </w:p>
        </w:tc>
        <w:tc>
          <w:tcPr>
            <w:tcW w:w="4029" w:type="dxa"/>
            <w:tcBorders>
              <w:bottom w:val="single" w:sz="4" w:space="0" w:color="auto"/>
            </w:tcBorders>
            <w:vAlign w:val="center"/>
          </w:tcPr>
          <w:p w14:paraId="655C2BBE" w14:textId="4DED077C" w:rsidR="00CA2FA6" w:rsidRDefault="00CA2FA6" w:rsidP="00CA2FA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 xml:space="preserve">Canalul semnalului PWM1( </w:t>
            </w:r>
            <w:r w:rsidRPr="00CA2FA6">
              <w:rPr>
                <w:color w:val="FF0000"/>
                <w:lang w:val="ro-RO"/>
              </w:rPr>
              <w:t xml:space="preserve">1 </w:t>
            </w:r>
            <w:r>
              <w:rPr>
                <w:lang w:val="ro-RO"/>
              </w:rPr>
              <w:t>pe</w:t>
            </w:r>
            <w:r w:rsidR="00B72096">
              <w:rPr>
                <w:lang w:val="ro-RO"/>
              </w:rPr>
              <w:t>n</w:t>
            </w:r>
            <w:r>
              <w:rPr>
                <w:lang w:val="ro-RO"/>
              </w:rPr>
              <w:t>tru Servomotor)</w:t>
            </w:r>
          </w:p>
        </w:tc>
      </w:tr>
      <w:tr w:rsidR="00CA2FA6" w14:paraId="076A1E42" w14:textId="77777777" w:rsidTr="00B60DA0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6F2C0935" w14:textId="77777777" w:rsidR="00CA2FA6" w:rsidRDefault="00CA2FA6" w:rsidP="00CA2FA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CA2FA6" w14:paraId="2AF18265" w14:textId="77777777" w:rsidTr="00B60DA0">
        <w:trPr>
          <w:trHeight w:val="241"/>
          <w:jc w:val="center"/>
        </w:trPr>
        <w:tc>
          <w:tcPr>
            <w:tcW w:w="3092" w:type="dxa"/>
            <w:vAlign w:val="center"/>
          </w:tcPr>
          <w:p w14:paraId="0D1781F4" w14:textId="77777777" w:rsidR="00CA2FA6" w:rsidRDefault="00CA2FA6" w:rsidP="00CA2FA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59E1150D" w14:textId="77777777" w:rsidR="00CA2FA6" w:rsidRDefault="00CA2FA6" w:rsidP="00CA2FA6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CA2FA6" w14:paraId="6D0BF7C7" w14:textId="77777777" w:rsidTr="00B60DA0">
        <w:trPr>
          <w:trHeight w:val="241"/>
          <w:jc w:val="center"/>
        </w:trPr>
        <w:tc>
          <w:tcPr>
            <w:tcW w:w="3092" w:type="dxa"/>
            <w:vAlign w:val="center"/>
          </w:tcPr>
          <w:p w14:paraId="0E241B09" w14:textId="77777777" w:rsidR="00CA2FA6" w:rsidRDefault="00CA2FA6" w:rsidP="00CA2FA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1A2DE08B" w14:textId="77777777" w:rsidR="00CA2FA6" w:rsidRDefault="00CA2FA6" w:rsidP="00CA2FA6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04EB56D4" w14:textId="77777777" w:rsidR="00B72096" w:rsidRDefault="00B72096" w:rsidP="00447DA8">
      <w:pPr>
        <w:rPr>
          <w:color w:val="000000" w:themeColor="text1"/>
          <w:sz w:val="22"/>
          <w:szCs w:val="22"/>
        </w:rPr>
      </w:pPr>
    </w:p>
    <w:sectPr w:rsidR="00B72096">
      <w:headerReference w:type="default" r:id="rId16"/>
      <w:footerReference w:type="default" r:id="rId17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D8C8A" w14:textId="77777777" w:rsidR="00B63786" w:rsidRDefault="00B63786">
      <w:r>
        <w:separator/>
      </w:r>
    </w:p>
  </w:endnote>
  <w:endnote w:type="continuationSeparator" w:id="0">
    <w:p w14:paraId="4F8A734F" w14:textId="77777777" w:rsidR="00B63786" w:rsidRDefault="00B6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C13FE0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C13FE0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C13FE0" w:rsidRDefault="00B2795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C13FE0" w:rsidRDefault="00B2795E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 w:rsidR="00831143">
            <w:rPr>
              <w:caps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C13FE0" w:rsidRDefault="00C1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139BD" w14:textId="77777777" w:rsidR="00B63786" w:rsidRDefault="00B63786">
      <w:r>
        <w:separator/>
      </w:r>
    </w:p>
  </w:footnote>
  <w:footnote w:type="continuationSeparator" w:id="0">
    <w:p w14:paraId="762222C9" w14:textId="77777777" w:rsidR="00B63786" w:rsidRDefault="00B63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70"/>
      <w:gridCol w:w="3830"/>
    </w:tblGrid>
    <w:tr w:rsidR="00C13FE0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513" w:type="dxa"/>
            </w:tcPr>
            <w:p w14:paraId="494BE05F" w14:textId="3D4DCF2A" w:rsidR="00C13FE0" w:rsidRDefault="000F659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>Modulul 7 – Abstractizarea HW: ServoMotor</w:t>
              </w:r>
            </w:p>
          </w:tc>
        </w:sdtContent>
      </w:sdt>
      <w:tc>
        <w:tcPr>
          <w:tcW w:w="3922" w:type="dxa"/>
        </w:tcPr>
        <w:p w14:paraId="494BE060" w14:textId="77777777" w:rsidR="00C13FE0" w:rsidRDefault="00B2795E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4" name="Picture 4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C13FE0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C13FE0" w:rsidRDefault="00C1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76411"/>
    <w:multiLevelType w:val="hybridMultilevel"/>
    <w:tmpl w:val="7004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585E96"/>
    <w:multiLevelType w:val="hybridMultilevel"/>
    <w:tmpl w:val="BA76E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00D5B"/>
    <w:multiLevelType w:val="hybridMultilevel"/>
    <w:tmpl w:val="39F0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855FB"/>
    <w:multiLevelType w:val="hybridMultilevel"/>
    <w:tmpl w:val="7004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649D3"/>
    <w:multiLevelType w:val="hybridMultilevel"/>
    <w:tmpl w:val="A812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A2BFC"/>
    <w:multiLevelType w:val="multilevel"/>
    <w:tmpl w:val="3648B0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C0C3153"/>
    <w:multiLevelType w:val="hybridMultilevel"/>
    <w:tmpl w:val="CFB4D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37562"/>
    <w:multiLevelType w:val="hybridMultilevel"/>
    <w:tmpl w:val="7CE00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21B63"/>
    <w:multiLevelType w:val="multilevel"/>
    <w:tmpl w:val="DB1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6"/>
  </w:num>
  <w:num w:numId="4">
    <w:abstractNumId w:val="6"/>
  </w:num>
  <w:num w:numId="5">
    <w:abstractNumId w:val="20"/>
  </w:num>
  <w:num w:numId="6">
    <w:abstractNumId w:val="4"/>
  </w:num>
  <w:num w:numId="7">
    <w:abstractNumId w:val="32"/>
  </w:num>
  <w:num w:numId="8">
    <w:abstractNumId w:val="41"/>
  </w:num>
  <w:num w:numId="9">
    <w:abstractNumId w:val="34"/>
  </w:num>
  <w:num w:numId="10">
    <w:abstractNumId w:val="35"/>
  </w:num>
  <w:num w:numId="11">
    <w:abstractNumId w:val="37"/>
  </w:num>
  <w:num w:numId="12">
    <w:abstractNumId w:val="1"/>
  </w:num>
  <w:num w:numId="13">
    <w:abstractNumId w:val="21"/>
  </w:num>
  <w:num w:numId="14">
    <w:abstractNumId w:val="13"/>
  </w:num>
  <w:num w:numId="15">
    <w:abstractNumId w:val="30"/>
  </w:num>
  <w:num w:numId="16">
    <w:abstractNumId w:val="24"/>
  </w:num>
  <w:num w:numId="17">
    <w:abstractNumId w:val="28"/>
  </w:num>
  <w:num w:numId="18">
    <w:abstractNumId w:val="2"/>
  </w:num>
  <w:num w:numId="19">
    <w:abstractNumId w:val="33"/>
  </w:num>
  <w:num w:numId="20">
    <w:abstractNumId w:val="16"/>
  </w:num>
  <w:num w:numId="21">
    <w:abstractNumId w:val="3"/>
  </w:num>
  <w:num w:numId="22">
    <w:abstractNumId w:val="17"/>
  </w:num>
  <w:num w:numId="23">
    <w:abstractNumId w:val="7"/>
  </w:num>
  <w:num w:numId="24">
    <w:abstractNumId w:val="18"/>
  </w:num>
  <w:num w:numId="25">
    <w:abstractNumId w:val="8"/>
  </w:num>
  <w:num w:numId="26">
    <w:abstractNumId w:val="25"/>
  </w:num>
  <w:num w:numId="27">
    <w:abstractNumId w:val="9"/>
  </w:num>
  <w:num w:numId="28">
    <w:abstractNumId w:val="19"/>
  </w:num>
  <w:num w:numId="29">
    <w:abstractNumId w:val="0"/>
  </w:num>
  <w:num w:numId="30">
    <w:abstractNumId w:val="27"/>
  </w:num>
  <w:num w:numId="31">
    <w:abstractNumId w:val="42"/>
  </w:num>
  <w:num w:numId="32">
    <w:abstractNumId w:val="31"/>
  </w:num>
  <w:num w:numId="33">
    <w:abstractNumId w:val="40"/>
  </w:num>
  <w:num w:numId="34">
    <w:abstractNumId w:val="22"/>
  </w:num>
  <w:num w:numId="35">
    <w:abstractNumId w:val="39"/>
  </w:num>
  <w:num w:numId="36">
    <w:abstractNumId w:val="38"/>
  </w:num>
  <w:num w:numId="37">
    <w:abstractNumId w:val="12"/>
  </w:num>
  <w:num w:numId="38">
    <w:abstractNumId w:val="23"/>
  </w:num>
  <w:num w:numId="39">
    <w:abstractNumId w:val="10"/>
  </w:num>
  <w:num w:numId="40">
    <w:abstractNumId w:val="5"/>
  </w:num>
  <w:num w:numId="41">
    <w:abstractNumId w:val="14"/>
  </w:num>
  <w:num w:numId="42">
    <w:abstractNumId w:val="26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attachedTemplate r:id="rId1"/>
  <w:documentProtection w:edit="readOnly" w:enforcement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0691C"/>
    <w:rsid w:val="00010561"/>
    <w:rsid w:val="00021BB5"/>
    <w:rsid w:val="000532C7"/>
    <w:rsid w:val="00056F55"/>
    <w:rsid w:val="000703A9"/>
    <w:rsid w:val="000F6599"/>
    <w:rsid w:val="00171890"/>
    <w:rsid w:val="00180E71"/>
    <w:rsid w:val="001912BB"/>
    <w:rsid w:val="001A6A0D"/>
    <w:rsid w:val="0022298A"/>
    <w:rsid w:val="00270E8D"/>
    <w:rsid w:val="00290564"/>
    <w:rsid w:val="002A1C5B"/>
    <w:rsid w:val="002C1C88"/>
    <w:rsid w:val="002C49D2"/>
    <w:rsid w:val="003048B6"/>
    <w:rsid w:val="00311B4E"/>
    <w:rsid w:val="0033121B"/>
    <w:rsid w:val="00334DBB"/>
    <w:rsid w:val="003633A6"/>
    <w:rsid w:val="00364EE3"/>
    <w:rsid w:val="00384F5D"/>
    <w:rsid w:val="00391008"/>
    <w:rsid w:val="00394A81"/>
    <w:rsid w:val="003D1584"/>
    <w:rsid w:val="003D4BF9"/>
    <w:rsid w:val="003E6511"/>
    <w:rsid w:val="003F5990"/>
    <w:rsid w:val="00427BE4"/>
    <w:rsid w:val="00433134"/>
    <w:rsid w:val="00447DA8"/>
    <w:rsid w:val="00447EF8"/>
    <w:rsid w:val="00457276"/>
    <w:rsid w:val="00477242"/>
    <w:rsid w:val="0048057E"/>
    <w:rsid w:val="00482242"/>
    <w:rsid w:val="004D4BE8"/>
    <w:rsid w:val="00517144"/>
    <w:rsid w:val="005334D6"/>
    <w:rsid w:val="005A40F8"/>
    <w:rsid w:val="005B7AC6"/>
    <w:rsid w:val="005C23AC"/>
    <w:rsid w:val="005C7CC3"/>
    <w:rsid w:val="005E5439"/>
    <w:rsid w:val="00612A14"/>
    <w:rsid w:val="00624DC5"/>
    <w:rsid w:val="00625E13"/>
    <w:rsid w:val="00664D7D"/>
    <w:rsid w:val="006822B8"/>
    <w:rsid w:val="006832B8"/>
    <w:rsid w:val="00695E85"/>
    <w:rsid w:val="006A472F"/>
    <w:rsid w:val="006C7FDE"/>
    <w:rsid w:val="007244E2"/>
    <w:rsid w:val="00745727"/>
    <w:rsid w:val="0076330C"/>
    <w:rsid w:val="00785833"/>
    <w:rsid w:val="00786F0A"/>
    <w:rsid w:val="007B7147"/>
    <w:rsid w:val="007D47EE"/>
    <w:rsid w:val="007E50F3"/>
    <w:rsid w:val="008176B7"/>
    <w:rsid w:val="00831143"/>
    <w:rsid w:val="0084673D"/>
    <w:rsid w:val="00867476"/>
    <w:rsid w:val="00896097"/>
    <w:rsid w:val="008D5850"/>
    <w:rsid w:val="00903119"/>
    <w:rsid w:val="00903A46"/>
    <w:rsid w:val="00922E4C"/>
    <w:rsid w:val="0097414F"/>
    <w:rsid w:val="00986D23"/>
    <w:rsid w:val="00996254"/>
    <w:rsid w:val="009D3198"/>
    <w:rsid w:val="009E261E"/>
    <w:rsid w:val="009F4092"/>
    <w:rsid w:val="00A102B5"/>
    <w:rsid w:val="00A234D2"/>
    <w:rsid w:val="00A3445C"/>
    <w:rsid w:val="00A34A86"/>
    <w:rsid w:val="00A37559"/>
    <w:rsid w:val="00A56F0F"/>
    <w:rsid w:val="00A62964"/>
    <w:rsid w:val="00A723FD"/>
    <w:rsid w:val="00AD0AAA"/>
    <w:rsid w:val="00B05F28"/>
    <w:rsid w:val="00B128D9"/>
    <w:rsid w:val="00B2795E"/>
    <w:rsid w:val="00B44C0B"/>
    <w:rsid w:val="00B63786"/>
    <w:rsid w:val="00B63F66"/>
    <w:rsid w:val="00B72096"/>
    <w:rsid w:val="00BA10DA"/>
    <w:rsid w:val="00BA4D9B"/>
    <w:rsid w:val="00BE08B9"/>
    <w:rsid w:val="00BE5995"/>
    <w:rsid w:val="00C13FE0"/>
    <w:rsid w:val="00C31181"/>
    <w:rsid w:val="00C348D5"/>
    <w:rsid w:val="00C80F35"/>
    <w:rsid w:val="00CA2FA6"/>
    <w:rsid w:val="00CF0A88"/>
    <w:rsid w:val="00D13F95"/>
    <w:rsid w:val="00D21C85"/>
    <w:rsid w:val="00D2600A"/>
    <w:rsid w:val="00D6475A"/>
    <w:rsid w:val="00D73F1F"/>
    <w:rsid w:val="00D9527D"/>
    <w:rsid w:val="00DA2679"/>
    <w:rsid w:val="00DB4891"/>
    <w:rsid w:val="00DD2D1F"/>
    <w:rsid w:val="00DE61CD"/>
    <w:rsid w:val="00DF092E"/>
    <w:rsid w:val="00E04D9B"/>
    <w:rsid w:val="00E1751A"/>
    <w:rsid w:val="00E265CF"/>
    <w:rsid w:val="00E32E92"/>
    <w:rsid w:val="00E40321"/>
    <w:rsid w:val="00E5385E"/>
    <w:rsid w:val="00E63841"/>
    <w:rsid w:val="00E67246"/>
    <w:rsid w:val="00E87400"/>
    <w:rsid w:val="00E963E8"/>
    <w:rsid w:val="00EB6C84"/>
    <w:rsid w:val="00F022DE"/>
    <w:rsid w:val="00F24228"/>
    <w:rsid w:val="00F31349"/>
    <w:rsid w:val="00F67AF4"/>
    <w:rsid w:val="00F81C1E"/>
    <w:rsid w:val="00F82A69"/>
    <w:rsid w:val="00FC6DFE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511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line="259" w:lineRule="auto"/>
      <w:ind w:firstLine="720"/>
    </w:pPr>
    <w:rPr>
      <w:lang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745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2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27"/>
    <w:rPr>
      <w:b/>
      <w:bCs/>
    </w:rPr>
  </w:style>
  <w:style w:type="paragraph" w:customStyle="1" w:styleId="Default">
    <w:name w:val="Default"/>
    <w:rsid w:val="0000691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DefaultParagraphFont"/>
    <w:rsid w:val="00B63F66"/>
  </w:style>
  <w:style w:type="character" w:customStyle="1" w:styleId="l7">
    <w:name w:val="l7"/>
    <w:basedOn w:val="DefaultParagraphFont"/>
    <w:rsid w:val="00B63F66"/>
  </w:style>
  <w:style w:type="character" w:customStyle="1" w:styleId="l6">
    <w:name w:val="l6"/>
    <w:basedOn w:val="DefaultParagraphFont"/>
    <w:rsid w:val="00B63F66"/>
  </w:style>
  <w:style w:type="table" w:customStyle="1" w:styleId="TableGrid1">
    <w:name w:val="Table Grid1"/>
    <w:basedOn w:val="TableNormal"/>
    <w:next w:val="TableGrid"/>
    <w:rsid w:val="00CA2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1C88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447D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47DA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18AEF9D614287895309901938E7" ma:contentTypeVersion="2" ma:contentTypeDescription="Create a new document." ma:contentTypeScope="" ma:versionID="43aa5fae34643d994feb3bcbf4692785">
  <xsd:schema xmlns:xsd="http://www.w3.org/2001/XMLSchema" xmlns:xs="http://www.w3.org/2001/XMLSchema" xmlns:p="http://schemas.microsoft.com/office/2006/metadata/properties" xmlns:ns2="bb62dab9-9e0c-4aeb-b441-ee912443e4e1" targetNamespace="http://schemas.microsoft.com/office/2006/metadata/properties" ma:root="true" ma:fieldsID="7b330f8fced321d346b56130d4cc10e0" ns2:_="">
    <xsd:import namespace="bb62dab9-9e0c-4aeb-b441-ee912443e4e1"/>
    <xsd:element name="properties">
      <xsd:complexType>
        <xsd:sequence>
          <xsd:element name="documentManagement">
            <xsd:complexType>
              <xsd:all>
                <xsd:element ref="ns2:OrgFileExt" minOccurs="0"/>
                <xsd:element ref="ns2:CurItem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2dab9-9e0c-4aeb-b441-ee912443e4e1" elementFormDefault="qualified">
    <xsd:import namespace="http://schemas.microsoft.com/office/2006/documentManagement/types"/>
    <xsd:import namespace="http://schemas.microsoft.com/office/infopath/2007/PartnerControls"/>
    <xsd:element name="OrgFileExt" ma:index="8" nillable="true" ma:displayName="Orginal Ext" ma:internalName="OrgFileExt" ma:readOnly="true">
      <xsd:simpleType>
        <xsd:restriction base="dms:Text"/>
      </xsd:simpleType>
    </xsd:element>
    <xsd:element name="CurItemExt" ma:index="9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ACF7B-2C4F-4B9C-9E80-09024CE31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2dab9-9e0c-4aeb-b441-ee912443e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775B205-B033-4F7E-9DE8-D3DFF30B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Modulul x – Abstractizarea HW</vt:lpstr>
    </vt:vector>
  </TitlesOfParts>
  <Company>Continental AG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Modulul 7 – Abstractizarea HW: ServoMotor</dc:title>
  <dc:subject>Tooling</dc:subject>
  <dc:creator>Continental Automotive Laboratory</dc:creator>
  <cp:lastModifiedBy>Badea, Ruxandra-Maria</cp:lastModifiedBy>
  <cp:revision>52</cp:revision>
  <cp:lastPrinted>2013-11-02T11:49:00Z</cp:lastPrinted>
  <dcterms:created xsi:type="dcterms:W3CDTF">2017-11-01T10:05:00Z</dcterms:created>
  <dcterms:modified xsi:type="dcterms:W3CDTF">2018-11-27T09:13:00Z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0x01010039A6218AEF9D614287895309901938E7</vt:lpwstr>
  </property>
</Properties>
</file>